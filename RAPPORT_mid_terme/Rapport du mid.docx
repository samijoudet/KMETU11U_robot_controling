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FC9D" w14:textId="78408F96" w:rsidR="00771F16" w:rsidRPr="009C5C52" w:rsidRDefault="00F816C3" w:rsidP="00F816C3">
      <w:pPr>
        <w:pStyle w:val="Titre"/>
        <w:jc w:val="center"/>
        <w:rPr>
          <w:sz w:val="52"/>
          <w:szCs w:val="52"/>
        </w:rPr>
      </w:pPr>
      <w:r w:rsidRPr="009C5C52">
        <w:rPr>
          <w:sz w:val="52"/>
          <w:szCs w:val="52"/>
        </w:rPr>
        <w:t xml:space="preserve">Rapport du </w:t>
      </w:r>
      <w:proofErr w:type="spellStart"/>
      <w:r w:rsidRPr="009C5C52">
        <w:rPr>
          <w:sz w:val="52"/>
          <w:szCs w:val="52"/>
        </w:rPr>
        <w:t>mid</w:t>
      </w:r>
      <w:proofErr w:type="spellEnd"/>
      <w:r w:rsidRPr="009C5C52">
        <w:rPr>
          <w:sz w:val="52"/>
          <w:szCs w:val="52"/>
        </w:rPr>
        <w:t xml:space="preserve">-terme </w:t>
      </w:r>
      <w:proofErr w:type="gramStart"/>
      <w:r w:rsidRPr="009C5C52">
        <w:rPr>
          <w:sz w:val="52"/>
          <w:szCs w:val="52"/>
        </w:rPr>
        <w:t>meeting</w:t>
      </w:r>
      <w:proofErr w:type="gramEnd"/>
    </w:p>
    <w:p w14:paraId="3AA3F5A7" w14:textId="023941BE" w:rsidR="00F816C3" w:rsidRPr="009C5C52" w:rsidRDefault="00F816C3" w:rsidP="00F816C3">
      <w:pPr>
        <w:jc w:val="center"/>
        <w:rPr>
          <w:sz w:val="28"/>
          <w:szCs w:val="28"/>
        </w:rPr>
      </w:pPr>
      <w:r w:rsidRPr="009C5C52">
        <w:rPr>
          <w:sz w:val="28"/>
          <w:szCs w:val="28"/>
        </w:rPr>
        <w:t>Pilotage de robot mobile par capteur de flexion</w:t>
      </w:r>
    </w:p>
    <w:p w14:paraId="699BD496" w14:textId="1A377209" w:rsidR="009C5C52" w:rsidRPr="009C5C52" w:rsidRDefault="009C5C52" w:rsidP="009C5C52">
      <w:pPr>
        <w:rPr>
          <w:sz w:val="28"/>
          <w:szCs w:val="28"/>
        </w:rPr>
      </w:pPr>
    </w:p>
    <w:p w14:paraId="2ABF482D" w14:textId="331B33EA" w:rsidR="003F4650" w:rsidRDefault="009C5C52" w:rsidP="003F4650">
      <w:pPr>
        <w:pStyle w:val="Titre1"/>
      </w:pPr>
      <w:r w:rsidRPr="009C5C52">
        <w:t>Objectif du proje</w:t>
      </w:r>
      <w:r w:rsidR="009C0B0B">
        <w:t>t</w:t>
      </w:r>
    </w:p>
    <w:p w14:paraId="49D1C9F5" w14:textId="77777777" w:rsidR="00FE31B8" w:rsidRPr="00FE31B8" w:rsidRDefault="00FE31B8" w:rsidP="00FE31B8">
      <w:pPr>
        <w:pStyle w:val="Titre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E31B8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Le projet de recherche a pour objectif de créer une carte des températures d’un bâtiment à l’aide d’un capteur monté sur une voiture robot.</w:t>
      </w:r>
    </w:p>
    <w:p w14:paraId="55103BC7" w14:textId="52DE7128" w:rsidR="00FE31B8" w:rsidRDefault="00FE31B8" w:rsidP="00FE31B8">
      <w:pPr>
        <w:pStyle w:val="Titre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E31B8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Son déplacement doit être guidé par un utilisateur distant statique de sorte qu’il n’ait pas à se déplacer pour effectuer ses mesures. L’usager aura à sa disposition une caméra pour se repérer dans l’environnement et devra commander le véhicule avec un dispositif qui enregistre le mouvement de ses mains.</w:t>
      </w:r>
    </w:p>
    <w:p w14:paraId="2C9B6CED" w14:textId="5E268BC3" w:rsidR="006637CB" w:rsidRDefault="00FE31B8" w:rsidP="00FE31B8">
      <w:pPr>
        <w:pStyle w:val="Titre1"/>
      </w:pPr>
      <w:r>
        <w:t>Etat de l’art</w:t>
      </w:r>
    </w:p>
    <w:p w14:paraId="5B5AE100" w14:textId="6B8A90DD" w:rsidR="00CF6ED9" w:rsidRDefault="00CF6ED9" w:rsidP="006637CB">
      <w:r>
        <w:t>J’ai pu trouver différentes ressources qui me serviront de socle pour mon projet :</w:t>
      </w:r>
    </w:p>
    <w:p w14:paraId="4590F541" w14:textId="43D1810B" w:rsidR="00CF6ED9" w:rsidRDefault="006637CB" w:rsidP="006637CB">
      <w:pPr>
        <w:pStyle w:val="Paragraphedeliste"/>
        <w:numPr>
          <w:ilvl w:val="0"/>
          <w:numId w:val="28"/>
        </w:numPr>
      </w:pPr>
      <w:r>
        <w:t xml:space="preserve"> </w:t>
      </w:r>
      <w:r w:rsidR="00CF6ED9">
        <w:t>[1] D</w:t>
      </w:r>
      <w:r w:rsidR="00CF6ED9" w:rsidRPr="00CF6ED9">
        <w:t>écrit comment commander une main robotique avec des capteur</w:t>
      </w:r>
      <w:r w:rsidR="003F4650">
        <w:t>s</w:t>
      </w:r>
      <w:r w:rsidR="00CF6ED9" w:rsidRPr="00CF6ED9">
        <w:t xml:space="preserve"> de flexion monté</w:t>
      </w:r>
      <w:r w:rsidR="003F4650">
        <w:t>s</w:t>
      </w:r>
      <w:r w:rsidR="00CF6ED9" w:rsidRPr="00CF6ED9">
        <w:t xml:space="preserve"> sur un gant. </w:t>
      </w:r>
    </w:p>
    <w:p w14:paraId="333436E1" w14:textId="1772BFBB" w:rsidR="006637CB" w:rsidRDefault="00CF6ED9" w:rsidP="006637CB">
      <w:pPr>
        <w:pStyle w:val="Paragraphedeliste"/>
        <w:numPr>
          <w:ilvl w:val="0"/>
          <w:numId w:val="28"/>
        </w:numPr>
      </w:pPr>
      <w:r>
        <w:t>[2],[3] Code et méthode pour contrôler une</w:t>
      </w:r>
      <w:r w:rsidR="006637CB">
        <w:t xml:space="preserve"> voiture</w:t>
      </w:r>
      <w:r>
        <w:t xml:space="preserve"> </w:t>
      </w:r>
      <w:r w:rsidR="002369D3">
        <w:t>avec</w:t>
      </w:r>
      <w:r>
        <w:t xml:space="preserve"> un </w:t>
      </w:r>
      <w:r w:rsidR="002369D3">
        <w:t>microcontrôleur</w:t>
      </w:r>
      <w:r w:rsidR="006637CB">
        <w:t xml:space="preserve"> à l’aide d’une connexion </w:t>
      </w:r>
      <w:r w:rsidR="006637CB">
        <w:rPr>
          <w:rStyle w:val="s-rg"/>
        </w:rPr>
        <w:t>WI-FI/Bluetooth</w:t>
      </w:r>
      <w:r w:rsidR="002369D3">
        <w:t>.</w:t>
      </w:r>
    </w:p>
    <w:p w14:paraId="7831CB8E" w14:textId="77777777" w:rsidR="00FE31B8" w:rsidRDefault="002369D3" w:rsidP="0071270D">
      <w:pPr>
        <w:pStyle w:val="Paragraphedeliste"/>
        <w:numPr>
          <w:ilvl w:val="0"/>
          <w:numId w:val="28"/>
        </w:numPr>
      </w:pPr>
      <w:r>
        <w:t>[4] Code d’un serveur web permettent de retransmettre l’image d’une caméra sur un navigateur web</w:t>
      </w:r>
    </w:p>
    <w:p w14:paraId="00899EE0" w14:textId="27FEE206" w:rsidR="00FE31B8" w:rsidRDefault="00FE31B8" w:rsidP="0071270D">
      <w:pPr>
        <w:pStyle w:val="Paragraphedeliste"/>
        <w:numPr>
          <w:ilvl w:val="0"/>
          <w:numId w:val="28"/>
        </w:numPr>
      </w:pPr>
      <w:r w:rsidRPr="00FE31B8">
        <w:t xml:space="preserve">Cours d'IOT de M. Menez : Transmission de message (protocole basse énergie </w:t>
      </w:r>
      <w:proofErr w:type="spellStart"/>
      <w:r w:rsidRPr="00FE31B8">
        <w:t>mqtt</w:t>
      </w:r>
      <w:proofErr w:type="spellEnd"/>
      <w:r w:rsidRPr="00FE31B8">
        <w:t>) utilisée pour transmettre des valeurs de température.</w:t>
      </w:r>
    </w:p>
    <w:p w14:paraId="6A9A54CA" w14:textId="77777777" w:rsidR="009A0544" w:rsidRDefault="002369D3" w:rsidP="009A0544">
      <w:r w:rsidRPr="0071270D">
        <w:t xml:space="preserve">Je n’ai pas </w:t>
      </w:r>
      <w:r w:rsidR="0071270D" w:rsidRPr="0071270D">
        <w:t>trouvé</w:t>
      </w:r>
      <w:r w:rsidRPr="0071270D">
        <w:t xml:space="preserve"> </w:t>
      </w:r>
      <w:r w:rsidR="0071270D" w:rsidRPr="0071270D">
        <w:t xml:space="preserve">de travaux antérieurs </w:t>
      </w:r>
      <w:r w:rsidRPr="0071270D">
        <w:t>qui consistai</w:t>
      </w:r>
      <w:r w:rsidR="003F4650">
        <w:t>en</w:t>
      </w:r>
      <w:r w:rsidRPr="0071270D">
        <w:t>t à commander</w:t>
      </w:r>
      <w:r w:rsidR="005C788C" w:rsidRPr="0071270D">
        <w:t xml:space="preserve"> une voiture à 4 roues</w:t>
      </w:r>
      <w:r w:rsidR="0071270D" w:rsidRPr="0071270D">
        <w:t xml:space="preserve"> ni sur le protocole gestuel.</w:t>
      </w:r>
    </w:p>
    <w:p w14:paraId="6E37EE21" w14:textId="2BAB6DA6" w:rsidR="009A0544" w:rsidRDefault="009A0544" w:rsidP="009A0544">
      <w:r>
        <w:t xml:space="preserve"> </w:t>
      </w:r>
    </w:p>
    <w:p w14:paraId="6BC5DDD9" w14:textId="3DB3C145" w:rsidR="009A0544" w:rsidRDefault="009A0544" w:rsidP="009A0544">
      <w:r>
        <w:t xml:space="preserve">Pour le gant , le problème était de savoir comme capter les mouvements de la main pour permettre de commander la voiture. </w:t>
      </w:r>
    </w:p>
    <w:p w14:paraId="663CBB10" w14:textId="4254B63F" w:rsidR="009A0544" w:rsidRPr="009A0544" w:rsidRDefault="009A0544" w:rsidP="009A0544">
      <w:r>
        <w:t xml:space="preserve">J’ai décidé de partir sur des gants munis de capteur de flexions qui permettrons ainsi de connaitre </w:t>
      </w:r>
    </w:p>
    <w:p w14:paraId="0833A7CA" w14:textId="47FB7AA5" w:rsidR="009A0544" w:rsidRDefault="00FE31B8" w:rsidP="00AF3B62">
      <w:pPr>
        <w:pStyle w:val="Titre1"/>
      </w:pPr>
      <w:r>
        <w:t>Les</w:t>
      </w:r>
      <w:r w:rsidR="00AF3B62">
        <w:t xml:space="preserve"> accomplissements</w:t>
      </w:r>
    </w:p>
    <w:p w14:paraId="75E79FAB" w14:textId="64C1359C" w:rsidR="0071270D" w:rsidRDefault="006637CB" w:rsidP="006637CB">
      <w:r>
        <w:br/>
        <w:t>Ce que j’ai accompli :</w:t>
      </w:r>
    </w:p>
    <w:p w14:paraId="428AC494" w14:textId="2AB836D2" w:rsidR="00B701C7" w:rsidRDefault="00B701C7" w:rsidP="00AF3B62">
      <w:pPr>
        <w:pStyle w:val="Paragraphedeliste"/>
        <w:numPr>
          <w:ilvl w:val="0"/>
          <w:numId w:val="27"/>
        </w:numPr>
      </w:pPr>
      <w:r>
        <w:t xml:space="preserve">Montage </w:t>
      </w:r>
      <w:r w:rsidR="00AF3B62">
        <w:t>et test du robot voiture</w:t>
      </w:r>
    </w:p>
    <w:p w14:paraId="500830A4" w14:textId="0C3AB051" w:rsidR="00B701C7" w:rsidRDefault="00B701C7" w:rsidP="00B701C7">
      <w:pPr>
        <w:pStyle w:val="Paragraphedeliste"/>
        <w:numPr>
          <w:ilvl w:val="0"/>
          <w:numId w:val="27"/>
        </w:numPr>
      </w:pPr>
      <w:r>
        <w:t xml:space="preserve">Communication de commande simple depuis mon terminal jusqu’au véhicule </w:t>
      </w:r>
    </w:p>
    <w:p w14:paraId="55204220" w14:textId="26A9C1FB" w:rsidR="00B701C7" w:rsidRDefault="00B701C7" w:rsidP="00B701C7">
      <w:pPr>
        <w:pStyle w:val="Paragraphedeliste"/>
        <w:numPr>
          <w:ilvl w:val="0"/>
          <w:numId w:val="27"/>
        </w:numPr>
      </w:pPr>
      <w:r>
        <w:t>Serveur web test pour la caméra</w:t>
      </w:r>
    </w:p>
    <w:p w14:paraId="73235804" w14:textId="304694B7" w:rsidR="00F816C3" w:rsidRDefault="00B701C7" w:rsidP="00B701C7">
      <w:pPr>
        <w:pStyle w:val="Paragraphedeliste"/>
        <w:numPr>
          <w:ilvl w:val="0"/>
          <w:numId w:val="27"/>
        </w:numPr>
      </w:pPr>
      <w:r>
        <w:t>Code pour tester les capteurs de flexion</w:t>
      </w:r>
      <w:r w:rsidR="009A0544">
        <w:t xml:space="preserve"> utiliser pour les gants</w:t>
      </w:r>
    </w:p>
    <w:p w14:paraId="0D8FD5CF" w14:textId="61C803B2" w:rsidR="00B701C7" w:rsidRPr="004E6A2C" w:rsidRDefault="0071270D" w:rsidP="00B701C7">
      <w:pPr>
        <w:pStyle w:val="Paragraphedeliste"/>
        <w:numPr>
          <w:ilvl w:val="0"/>
          <w:numId w:val="27"/>
        </w:numPr>
      </w:pPr>
      <w:r>
        <w:t xml:space="preserve">Codage théorique </w:t>
      </w:r>
      <w:r w:rsidR="00B701C7">
        <w:t xml:space="preserve">des mouvements de la main en commande simple (en attente du gant fini) </w:t>
      </w:r>
    </w:p>
    <w:p w14:paraId="7BF0A039" w14:textId="4D96777B" w:rsidR="00F064BF" w:rsidRDefault="00F064BF" w:rsidP="009C5C52">
      <w:pPr>
        <w:pStyle w:val="Titre1"/>
      </w:pPr>
      <w:r>
        <w:lastRenderedPageBreak/>
        <w:t>Problème rencontrer</w:t>
      </w:r>
    </w:p>
    <w:p w14:paraId="63018ACD" w14:textId="77777777" w:rsidR="00F064BF" w:rsidRDefault="00F064BF" w:rsidP="00F064BF">
      <w:r>
        <w:t xml:space="preserve">Pour le gant , le problème était de savoir comme capter les mouvements de la main pour permettre de commander la voiture. </w:t>
      </w:r>
    </w:p>
    <w:p w14:paraId="20727BBB" w14:textId="6F072D9F" w:rsidR="00F064BF" w:rsidRPr="00F064BF" w:rsidRDefault="00F064BF" w:rsidP="00F064BF">
      <w:r>
        <w:t>J’ai décidé de partir sur des gants munis de capteur de flexions qui permettrons ainsi de connaitre</w:t>
      </w:r>
      <w:r>
        <w:t xml:space="preserve"> la disposition des deux mains.  </w:t>
      </w:r>
    </w:p>
    <w:p w14:paraId="791C8EF1" w14:textId="77777777" w:rsidR="00F064BF" w:rsidRDefault="00F064BF" w:rsidP="009C5C52">
      <w:pPr>
        <w:pStyle w:val="Titre1"/>
      </w:pPr>
    </w:p>
    <w:p w14:paraId="2DF49541" w14:textId="593FA151" w:rsidR="00F816C3" w:rsidRPr="009C5C52" w:rsidRDefault="00F816C3" w:rsidP="009C5C52">
      <w:pPr>
        <w:pStyle w:val="Titre1"/>
      </w:pPr>
      <w:r w:rsidRPr="009C5C52">
        <w:t>A faire</w:t>
      </w:r>
    </w:p>
    <w:p w14:paraId="2D937E2E" w14:textId="14E220A9" w:rsidR="009A0544" w:rsidRDefault="006637CB" w:rsidP="000A0F9B">
      <w:r>
        <w:t>La suite de mon projet peut se diviser en deux partis :</w:t>
      </w:r>
      <w:r w:rsidR="0071270D">
        <w:t xml:space="preserve"> la première concerne la gestion du gant, implémenter le protocole voir le retravailler si besoin. La deuxième concerne tout </w:t>
      </w:r>
      <w:r w:rsidR="003F4650">
        <w:t>ce</w:t>
      </w:r>
      <w:r w:rsidR="0071270D">
        <w:t xml:space="preserve"> qui est la gestion des données de vision et des données de température qui est à réfléchir puis </w:t>
      </w:r>
      <w:r w:rsidR="003F4650">
        <w:t xml:space="preserve">à </w:t>
      </w:r>
      <w:r w:rsidR="0071270D">
        <w:t xml:space="preserve">coder. </w:t>
      </w:r>
    </w:p>
    <w:p w14:paraId="7564258B" w14:textId="3D4BFBB5" w:rsidR="00D54E92" w:rsidRDefault="00D54E92" w:rsidP="000A0F9B">
      <w:r>
        <w:t>Ce qui me reste à faire :</w:t>
      </w:r>
    </w:p>
    <w:p w14:paraId="64AA6B7E" w14:textId="77777777" w:rsidR="00153E54" w:rsidRDefault="00153E54" w:rsidP="00153E54">
      <w:pPr>
        <w:pStyle w:val="Paragraphedeliste"/>
        <w:numPr>
          <w:ilvl w:val="0"/>
          <w:numId w:val="30"/>
        </w:numPr>
        <w:suppressAutoHyphens/>
      </w:pPr>
      <w:r>
        <w:t>Serveur web test pour la caméra</w:t>
      </w:r>
    </w:p>
    <w:p w14:paraId="78EAB92E" w14:textId="77777777" w:rsidR="00153E54" w:rsidRDefault="00153E54" w:rsidP="00153E54">
      <w:pPr>
        <w:pStyle w:val="Paragraphedeliste"/>
        <w:numPr>
          <w:ilvl w:val="0"/>
          <w:numId w:val="30"/>
        </w:numPr>
        <w:suppressAutoHyphens/>
      </w:pPr>
      <w:r>
        <w:t>Code pour tester les capteurs de flexion</w:t>
      </w:r>
    </w:p>
    <w:p w14:paraId="5FCF15F1" w14:textId="77777777" w:rsidR="00153E54" w:rsidRDefault="00153E54" w:rsidP="00153E54">
      <w:pPr>
        <w:pStyle w:val="Paragraphedeliste"/>
        <w:numPr>
          <w:ilvl w:val="0"/>
          <w:numId w:val="30"/>
        </w:numPr>
        <w:suppressAutoHyphens/>
      </w:pPr>
      <w:r>
        <w:t xml:space="preserve">Codage théorique des mouvements de la main en commande simple (en attente du gant fini) </w:t>
      </w:r>
    </w:p>
    <w:p w14:paraId="27042273" w14:textId="61DB8371" w:rsidR="00153E54" w:rsidRDefault="00153E54" w:rsidP="000A0F9B">
      <w:pPr>
        <w:pStyle w:val="Paragraphedeliste"/>
        <w:numPr>
          <w:ilvl w:val="0"/>
          <w:numId w:val="30"/>
        </w:numPr>
        <w:suppressAutoHyphens/>
      </w:pPr>
      <w:r>
        <w:t>Coder le protocole qui transforme les informations des gants en commande pour la voiture</w:t>
      </w:r>
    </w:p>
    <w:p w14:paraId="34B9C59E" w14:textId="136B3633" w:rsidR="006637CB" w:rsidRDefault="006637CB" w:rsidP="006637CB">
      <w:pPr>
        <w:pStyle w:val="Paragraphedeliste"/>
        <w:numPr>
          <w:ilvl w:val="0"/>
          <w:numId w:val="27"/>
        </w:numPr>
      </w:pPr>
      <w:r>
        <w:t xml:space="preserve">Test de </w:t>
      </w:r>
      <w:r w:rsidR="00FB0963">
        <w:t>deux types</w:t>
      </w:r>
      <w:r>
        <w:t xml:space="preserve"> de contrôle : vitesse constante ou </w:t>
      </w:r>
      <w:r w:rsidR="00FB0963">
        <w:t>plusieurs vitesses</w:t>
      </w:r>
      <w:r>
        <w:t xml:space="preserve"> selon le degré</w:t>
      </w:r>
      <w:r w:rsidR="00FB0963">
        <w:t xml:space="preserve"> d’ouverture d’une main par exemple (main ouverte/main entrouverte/poing fermer).</w:t>
      </w:r>
    </w:p>
    <w:p w14:paraId="7D839729" w14:textId="77777777" w:rsidR="00F064BF" w:rsidRDefault="006637CB" w:rsidP="00F064BF">
      <w:pPr>
        <w:pStyle w:val="Paragraphedeliste"/>
        <w:numPr>
          <w:ilvl w:val="0"/>
          <w:numId w:val="27"/>
        </w:numPr>
      </w:pPr>
      <w:r>
        <w:t>Adapter le code du serveur web de la caméra</w:t>
      </w:r>
      <w:r w:rsidR="00FB0963">
        <w:t xml:space="preserve"> : afficher un flux vidéo de </w:t>
      </w:r>
      <w:r w:rsidR="003F4650">
        <w:t>quelques images</w:t>
      </w:r>
      <w:r w:rsidR="00FB0963">
        <w:t xml:space="preserve"> par seconde </w:t>
      </w:r>
    </w:p>
    <w:p w14:paraId="0B0B06DF" w14:textId="472EF1B1" w:rsidR="006637CB" w:rsidRDefault="006637CB" w:rsidP="00F064BF">
      <w:pPr>
        <w:pStyle w:val="Paragraphedeliste"/>
        <w:numPr>
          <w:ilvl w:val="0"/>
          <w:numId w:val="27"/>
        </w:numPr>
      </w:pPr>
      <w:r>
        <w:t xml:space="preserve">Gérer </w:t>
      </w:r>
      <w:r w:rsidR="00FB0963">
        <w:t>les</w:t>
      </w:r>
      <w:r>
        <w:t xml:space="preserve"> informations </w:t>
      </w:r>
      <w:r w:rsidR="00F064BF">
        <w:t xml:space="preserve">de température </w:t>
      </w:r>
      <w:r>
        <w:t>et les afficher p</w:t>
      </w:r>
      <w:r w:rsidRPr="006637CB">
        <w:t>ropr</w:t>
      </w:r>
      <w:r>
        <w:t>ement (</w:t>
      </w:r>
      <w:proofErr w:type="spellStart"/>
      <w:r>
        <w:t>heatmap</w:t>
      </w:r>
      <w:proofErr w:type="spellEnd"/>
      <w:r>
        <w:t xml:space="preserve"> par exemple)</w:t>
      </w:r>
      <w:r w:rsidR="00F064BF">
        <w:t>.</w:t>
      </w:r>
    </w:p>
    <w:p w14:paraId="7595824E" w14:textId="727B4D7F" w:rsidR="002369D3" w:rsidRDefault="00335030" w:rsidP="002369D3">
      <w:r>
        <w:t>Rajouter l’aspect gestion de la caméra……</w:t>
      </w:r>
    </w:p>
    <w:p w14:paraId="728A6DB7" w14:textId="2C6C8430" w:rsidR="0071270D" w:rsidRPr="009C5C52" w:rsidRDefault="0071270D" w:rsidP="0071270D">
      <w:pPr>
        <w:pStyle w:val="Titre1"/>
      </w:pPr>
      <w:r>
        <w:t>Bibliographie</w:t>
      </w:r>
    </w:p>
    <w:p w14:paraId="05A0D47D" w14:textId="77777777" w:rsidR="0071270D" w:rsidRDefault="0071270D" w:rsidP="002369D3"/>
    <w:p w14:paraId="5BBBAA50" w14:textId="1D81D9B9" w:rsidR="002369D3" w:rsidRDefault="0071270D" w:rsidP="002369D3">
      <w:r>
        <w:t>[1] :</w:t>
      </w:r>
      <w:hyperlink r:id="rId7" w:history="1">
        <w:r w:rsidRPr="00A643A3">
          <w:rPr>
            <w:rStyle w:val="Lienhypertexte"/>
          </w:rPr>
          <w:t>https://www.gotronic.fr/blog/articles/controle-dune-main-robotique/</w:t>
        </w:r>
      </w:hyperlink>
    </w:p>
    <w:p w14:paraId="7A26D108" w14:textId="0FC332C1" w:rsidR="002369D3" w:rsidRDefault="0071270D" w:rsidP="002369D3">
      <w:r>
        <w:t xml:space="preserve">[2] </w:t>
      </w:r>
      <w:hyperlink r:id="rId8" w:history="1">
        <w:r w:rsidRPr="00A643A3">
          <w:rPr>
            <w:rStyle w:val="Lienhypertexte"/>
          </w:rPr>
          <w:t>https://www.robotique.tech/tutoriel/commander-une-voiture-controlee-par-la-carte-esp32-via-une-connexion-wifi/</w:t>
        </w:r>
      </w:hyperlink>
    </w:p>
    <w:p w14:paraId="6F60B4BA" w14:textId="33D70D46" w:rsidR="002369D3" w:rsidRDefault="0071270D" w:rsidP="002369D3">
      <w:r>
        <w:t xml:space="preserve">[3] </w:t>
      </w:r>
      <w:hyperlink r:id="rId9" w:history="1">
        <w:r w:rsidRPr="00A643A3">
          <w:rPr>
            <w:rStyle w:val="Lienhypertexte"/>
          </w:rPr>
          <w:t>https://www.robotique.tech/tutoriel/commander-une-voiture-equipee-dune-carte-esp32-par-smartphone-via-bluetooth/</w:t>
        </w:r>
      </w:hyperlink>
    </w:p>
    <w:p w14:paraId="260E24D4" w14:textId="00E1CAD1" w:rsidR="0071270D" w:rsidRPr="00F064BF" w:rsidRDefault="0071270D" w:rsidP="002369D3">
      <w:pPr>
        <w:rPr>
          <w:color w:val="2E653E" w:themeColor="accent5" w:themeShade="BF"/>
          <w:u w:val="single"/>
          <w:lang w:val="en-US"/>
        </w:rPr>
      </w:pPr>
      <w:r w:rsidRPr="0071270D">
        <w:rPr>
          <w:lang w:val="en-US"/>
        </w:rPr>
        <w:t>[</w:t>
      </w:r>
      <w:r>
        <w:rPr>
          <w:lang w:val="en-US"/>
        </w:rPr>
        <w:t>4</w:t>
      </w:r>
      <w:r w:rsidRPr="0071270D">
        <w:rPr>
          <w:lang w:val="en-US"/>
        </w:rPr>
        <w:t>]</w:t>
      </w:r>
      <w:r>
        <w:rPr>
          <w:lang w:val="en-US"/>
        </w:rPr>
        <w:t xml:space="preserve"> </w:t>
      </w:r>
      <w:hyperlink r:id="rId10" w:history="1">
        <w:r w:rsidRPr="0071270D">
          <w:rPr>
            <w:rStyle w:val="Lienhypertexte"/>
            <w:lang w:val="en-US"/>
          </w:rPr>
          <w:t>m5stack/</w:t>
        </w:r>
        <w:proofErr w:type="spellStart"/>
        <w:r w:rsidRPr="0071270D">
          <w:rPr>
            <w:rStyle w:val="Lienhypertexte"/>
            <w:lang w:val="en-US"/>
          </w:rPr>
          <w:t>TimerCam-arduino</w:t>
        </w:r>
        <w:proofErr w:type="spellEnd"/>
        <w:r w:rsidRPr="0071270D">
          <w:rPr>
            <w:rStyle w:val="Lienhypertexte"/>
            <w:lang w:val="en-US"/>
          </w:rPr>
          <w:t xml:space="preserve">: </w:t>
        </w:r>
        <w:proofErr w:type="spellStart"/>
        <w:r w:rsidRPr="0071270D">
          <w:rPr>
            <w:rStyle w:val="Lienhypertexte"/>
            <w:lang w:val="en-US"/>
          </w:rPr>
          <w:t>TimerCam</w:t>
        </w:r>
        <w:proofErr w:type="spellEnd"/>
        <w:r w:rsidRPr="0071270D">
          <w:rPr>
            <w:rStyle w:val="Lienhypertexte"/>
            <w:lang w:val="en-US"/>
          </w:rPr>
          <w:t xml:space="preserve"> Arduino Library (github.com)</w:t>
        </w:r>
      </w:hyperlink>
      <w:r w:rsidR="00F064BF">
        <w:rPr>
          <w:rStyle w:val="Lienhypertexte"/>
          <w:lang w:val="en-US"/>
        </w:rPr>
        <w:t xml:space="preserve"> </w:t>
      </w:r>
    </w:p>
    <w:p w14:paraId="5A425729" w14:textId="70FE2A2D" w:rsidR="009A0544" w:rsidRPr="00F064BF" w:rsidRDefault="00F064BF" w:rsidP="002369D3">
      <w:r w:rsidRPr="00F064BF">
        <w:t>[5] C</w:t>
      </w:r>
      <w:r>
        <w:t xml:space="preserve">ours de </w:t>
      </w:r>
    </w:p>
    <w:p w14:paraId="410CA01E" w14:textId="77777777" w:rsidR="009A0544" w:rsidRDefault="009A0544" w:rsidP="002369D3">
      <w:r w:rsidRPr="009A0544">
        <w:t>Ac</w:t>
      </w:r>
      <w:r>
        <w:t>complis :</w:t>
      </w:r>
    </w:p>
    <w:p w14:paraId="5697CB12" w14:textId="1C677E49" w:rsidR="009A0544" w:rsidRDefault="009A0544" w:rsidP="002369D3">
      <w:r>
        <w:t xml:space="preserve">Construction de robot </w:t>
      </w:r>
    </w:p>
    <w:p w14:paraId="04D52A4F" w14:textId="75123568" w:rsidR="009A0544" w:rsidRPr="009A0544" w:rsidRDefault="009A0544" w:rsidP="002369D3">
      <w:r>
        <w:t xml:space="preserve">construction de gant </w:t>
      </w:r>
      <w:r w:rsidRPr="009A0544">
        <w:t xml:space="preserve"> </w:t>
      </w:r>
    </w:p>
    <w:sectPr w:rsidR="009A0544" w:rsidRPr="009A0544" w:rsidSect="00CC510D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6407" w14:textId="77777777" w:rsidR="00001A54" w:rsidRDefault="00001A54">
      <w:pPr>
        <w:spacing w:after="0" w:line="240" w:lineRule="auto"/>
      </w:pPr>
      <w:r>
        <w:separator/>
      </w:r>
    </w:p>
  </w:endnote>
  <w:endnote w:type="continuationSeparator" w:id="0">
    <w:p w14:paraId="1D813918" w14:textId="77777777" w:rsidR="00001A54" w:rsidRDefault="0000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9920A" w14:textId="77777777" w:rsidR="0013591F" w:rsidRDefault="000A0F9B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9148" w14:textId="77777777" w:rsidR="00001A54" w:rsidRDefault="00001A54">
      <w:pPr>
        <w:spacing w:after="0" w:line="240" w:lineRule="auto"/>
      </w:pPr>
      <w:r>
        <w:separator/>
      </w:r>
    </w:p>
  </w:footnote>
  <w:footnote w:type="continuationSeparator" w:id="0">
    <w:p w14:paraId="27216E3D" w14:textId="77777777" w:rsidR="00001A54" w:rsidRDefault="00001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83C12"/>
    <w:multiLevelType w:val="multilevel"/>
    <w:tmpl w:val="67A8FA9C"/>
    <w:lvl w:ilvl="0">
      <w:start w:val="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eastAsiaTheme="minorEastAsia" w:hAnsi="Candara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BF27DE5"/>
    <w:multiLevelType w:val="multilevel"/>
    <w:tmpl w:val="256AE0AC"/>
    <w:lvl w:ilvl="0">
      <w:start w:val="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Candar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4E74C4"/>
    <w:multiLevelType w:val="hybridMultilevel"/>
    <w:tmpl w:val="12A837EA"/>
    <w:lvl w:ilvl="0" w:tplc="135E7F4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A8C2A0B"/>
    <w:multiLevelType w:val="hybridMultilevel"/>
    <w:tmpl w:val="3DCC0588"/>
    <w:lvl w:ilvl="0" w:tplc="352C4E1E">
      <w:start w:val="13"/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632993">
    <w:abstractNumId w:val="15"/>
  </w:num>
  <w:num w:numId="2" w16cid:durableId="1634752298">
    <w:abstractNumId w:val="13"/>
  </w:num>
  <w:num w:numId="3" w16cid:durableId="2113430383">
    <w:abstractNumId w:val="13"/>
  </w:num>
  <w:num w:numId="4" w16cid:durableId="995568673">
    <w:abstractNumId w:val="13"/>
  </w:num>
  <w:num w:numId="5" w16cid:durableId="1009143640">
    <w:abstractNumId w:val="13"/>
  </w:num>
  <w:num w:numId="6" w16cid:durableId="2026782251">
    <w:abstractNumId w:val="13"/>
  </w:num>
  <w:num w:numId="7" w16cid:durableId="887188401">
    <w:abstractNumId w:val="13"/>
  </w:num>
  <w:num w:numId="8" w16cid:durableId="1376273111">
    <w:abstractNumId w:val="13"/>
  </w:num>
  <w:num w:numId="9" w16cid:durableId="1869756286">
    <w:abstractNumId w:val="13"/>
  </w:num>
  <w:num w:numId="10" w16cid:durableId="723067034">
    <w:abstractNumId w:val="13"/>
  </w:num>
  <w:num w:numId="11" w16cid:durableId="115805228">
    <w:abstractNumId w:val="13"/>
  </w:num>
  <w:num w:numId="12" w16cid:durableId="1619484634">
    <w:abstractNumId w:val="13"/>
  </w:num>
  <w:num w:numId="13" w16cid:durableId="1094936101">
    <w:abstractNumId w:val="17"/>
  </w:num>
  <w:num w:numId="14" w16cid:durableId="1270772681">
    <w:abstractNumId w:val="16"/>
  </w:num>
  <w:num w:numId="15" w16cid:durableId="1256091911">
    <w:abstractNumId w:val="18"/>
  </w:num>
  <w:num w:numId="16" w16cid:durableId="309406541">
    <w:abstractNumId w:val="14"/>
  </w:num>
  <w:num w:numId="17" w16cid:durableId="1430273378">
    <w:abstractNumId w:val="9"/>
  </w:num>
  <w:num w:numId="18" w16cid:durableId="2104304543">
    <w:abstractNumId w:val="7"/>
  </w:num>
  <w:num w:numId="19" w16cid:durableId="1061902238">
    <w:abstractNumId w:val="6"/>
  </w:num>
  <w:num w:numId="20" w16cid:durableId="1630165394">
    <w:abstractNumId w:val="5"/>
  </w:num>
  <w:num w:numId="21" w16cid:durableId="1472595127">
    <w:abstractNumId w:val="4"/>
  </w:num>
  <w:num w:numId="22" w16cid:durableId="909535877">
    <w:abstractNumId w:val="8"/>
  </w:num>
  <w:num w:numId="23" w16cid:durableId="2083140884">
    <w:abstractNumId w:val="3"/>
  </w:num>
  <w:num w:numId="24" w16cid:durableId="1567715272">
    <w:abstractNumId w:val="2"/>
  </w:num>
  <w:num w:numId="25" w16cid:durableId="722942349">
    <w:abstractNumId w:val="1"/>
  </w:num>
  <w:num w:numId="26" w16cid:durableId="2029135043">
    <w:abstractNumId w:val="0"/>
  </w:num>
  <w:num w:numId="27" w16cid:durableId="644360298">
    <w:abstractNumId w:val="19"/>
  </w:num>
  <w:num w:numId="28" w16cid:durableId="2032291728">
    <w:abstractNumId w:val="12"/>
  </w:num>
  <w:num w:numId="29" w16cid:durableId="765884962">
    <w:abstractNumId w:val="11"/>
  </w:num>
  <w:num w:numId="30" w16cid:durableId="520969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C3"/>
    <w:rsid w:val="00001A54"/>
    <w:rsid w:val="000A0F9B"/>
    <w:rsid w:val="00123E1E"/>
    <w:rsid w:val="0013591F"/>
    <w:rsid w:val="00153E54"/>
    <w:rsid w:val="00216BF8"/>
    <w:rsid w:val="002369D3"/>
    <w:rsid w:val="0024640E"/>
    <w:rsid w:val="002B180A"/>
    <w:rsid w:val="002C1B16"/>
    <w:rsid w:val="00335030"/>
    <w:rsid w:val="003F4650"/>
    <w:rsid w:val="0046365A"/>
    <w:rsid w:val="004C318D"/>
    <w:rsid w:val="004E6A2C"/>
    <w:rsid w:val="005C788C"/>
    <w:rsid w:val="005D0F8F"/>
    <w:rsid w:val="006637CB"/>
    <w:rsid w:val="0071270D"/>
    <w:rsid w:val="007238C4"/>
    <w:rsid w:val="00771F16"/>
    <w:rsid w:val="0078294C"/>
    <w:rsid w:val="00823F6D"/>
    <w:rsid w:val="00893A7C"/>
    <w:rsid w:val="008A0CD6"/>
    <w:rsid w:val="008B6008"/>
    <w:rsid w:val="008C69D1"/>
    <w:rsid w:val="00971DEC"/>
    <w:rsid w:val="00973266"/>
    <w:rsid w:val="00973AFA"/>
    <w:rsid w:val="0098186C"/>
    <w:rsid w:val="009A0544"/>
    <w:rsid w:val="009C0B0B"/>
    <w:rsid w:val="009C5C52"/>
    <w:rsid w:val="00AF3B62"/>
    <w:rsid w:val="00B64B70"/>
    <w:rsid w:val="00B66857"/>
    <w:rsid w:val="00B701C7"/>
    <w:rsid w:val="00BA3B94"/>
    <w:rsid w:val="00C07BE9"/>
    <w:rsid w:val="00CC510D"/>
    <w:rsid w:val="00CF6ED9"/>
    <w:rsid w:val="00D54E92"/>
    <w:rsid w:val="00D560AC"/>
    <w:rsid w:val="00F064BF"/>
    <w:rsid w:val="00F816C3"/>
    <w:rsid w:val="00F9577D"/>
    <w:rsid w:val="00FB0963"/>
    <w:rsid w:val="00FE0B75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15A59"/>
  <w15:chartTrackingRefBased/>
  <w15:docId w15:val="{4CB46717-00DB-49E3-8DCC-34C6E609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C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itre9">
    <w:name w:val="heading 9"/>
    <w:basedOn w:val="Normal"/>
    <w:next w:val="Normal"/>
    <w:link w:val="Titre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C5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A0F9B"/>
    <w:rPr>
      <w:color w:val="404040" w:themeColor="text1" w:themeTint="BF"/>
      <w:spacing w:val="15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A0F9B"/>
    <w:rPr>
      <w:i/>
      <w:iCs/>
      <w:color w:val="0D5672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85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B6685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B6685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6685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685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68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685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685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6685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6685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685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B6685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6685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B66857"/>
    <w:rPr>
      <w:color w:val="2E653E" w:themeColor="accent5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B66857"/>
    <w:rPr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B6008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6008"/>
  </w:style>
  <w:style w:type="paragraph" w:styleId="Pieddepage">
    <w:name w:val="footer"/>
    <w:basedOn w:val="Normal"/>
    <w:link w:val="PieddepageCar"/>
    <w:uiPriority w:val="99"/>
    <w:unhideWhenUsed/>
    <w:rsid w:val="008B6008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6008"/>
  </w:style>
  <w:style w:type="paragraph" w:styleId="Paragraphedeliste">
    <w:name w:val="List Paragraph"/>
    <w:basedOn w:val="Normal"/>
    <w:uiPriority w:val="34"/>
    <w:unhideWhenUsed/>
    <w:qFormat/>
    <w:rsid w:val="002B180A"/>
    <w:pPr>
      <w:ind w:left="720"/>
      <w:contextualSpacing/>
    </w:pPr>
  </w:style>
  <w:style w:type="character" w:customStyle="1" w:styleId="s-rg">
    <w:name w:val="s-rg"/>
    <w:basedOn w:val="Policepardfaut"/>
    <w:rsid w:val="006637CB"/>
  </w:style>
  <w:style w:type="character" w:customStyle="1" w:styleId="s-or">
    <w:name w:val="s-or"/>
    <w:basedOn w:val="Policepardfaut"/>
    <w:rsid w:val="006637CB"/>
  </w:style>
  <w:style w:type="character" w:styleId="Mentionnonrsolue">
    <w:name w:val="Unresolved Mention"/>
    <w:basedOn w:val="Policepardfaut"/>
    <w:uiPriority w:val="99"/>
    <w:semiHidden/>
    <w:unhideWhenUsed/>
    <w:rsid w:val="0023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que.tech/tutoriel/commander-une-voiture-controlee-par-la-carte-esp32-via-une-connexion-wif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tronic.fr/blog/articles/controle-dune-main-robotiqu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5stack/TimerCam-ardu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que.tech/tutoriel/commander-une-voiture-equipee-dune-carte-esp32-par-smartphone-via-bluetoot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\AppData\Roaming\Microsoft\Templates\Conception%20Spec%20(vierge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Conception Spec (vierge).dotx</Template>
  <TotalTime>377</TotalTime>
  <Pages>2</Pages>
  <Words>656</Words>
  <Characters>3222</Characters>
  <Application>Microsoft Office Word</Application>
  <DocSecurity>0</DocSecurity>
  <Lines>61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 Joudet</cp:lastModifiedBy>
  <cp:revision>7</cp:revision>
  <dcterms:created xsi:type="dcterms:W3CDTF">2022-11-23T14:09:00Z</dcterms:created>
  <dcterms:modified xsi:type="dcterms:W3CDTF">2022-11-25T15:46:00Z</dcterms:modified>
</cp:coreProperties>
</file>